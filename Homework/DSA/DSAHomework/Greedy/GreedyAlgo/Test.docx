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C41" w:rsidRPr="00F957C5" w:rsidRDefault="00F957C5" w:rsidP="00A85EDE">
      <w:pPr>
        <w:pStyle w:val="Heading2"/>
        <w:jc w:val="center"/>
        <w:rPr>
          <w:noProof/>
          <w:lang w:val="bg-BG"/>
        </w:rPr>
      </w:pPr>
      <w:bookmarkStart w:id="0" w:name="_GoBack"/>
      <w:bookmarkEnd w:id="0"/>
      <w:r>
        <w:rPr>
          <w:lang w:val="bg-BG"/>
        </w:rPr>
        <w:t>Тест</w:t>
      </w:r>
    </w:p>
    <w:p w:rsidR="00AD6743" w:rsidRDefault="00582E14" w:rsidP="00FD4FC7">
      <w:p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1337772" wp14:editId="2E7A0876">
            <wp:simplePos x="0" y="0"/>
            <wp:positionH relativeFrom="column">
              <wp:posOffset>194310</wp:posOffset>
            </wp:positionH>
            <wp:positionV relativeFrom="paragraph">
              <wp:posOffset>17780</wp:posOffset>
            </wp:positionV>
            <wp:extent cx="1143635" cy="1012190"/>
            <wp:effectExtent l="0" t="0" r="0" b="0"/>
            <wp:wrapTight wrapText="bothSides">
              <wp:wrapPolygon edited="0">
                <wp:start x="1079" y="0"/>
                <wp:lineTo x="0" y="1220"/>
                <wp:lineTo x="0" y="19513"/>
                <wp:lineTo x="720" y="21139"/>
                <wp:lineTo x="1079" y="21139"/>
                <wp:lineTo x="20509" y="21139"/>
                <wp:lineTo x="21228" y="19920"/>
                <wp:lineTo x="21228" y="1220"/>
                <wp:lineTo x="20149" y="0"/>
                <wp:lineTo x="1079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-girls-play-with-flowers-in-park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012190"/>
                    </a:xfrm>
                    <a:prstGeom prst="round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57C5">
        <w:rPr>
          <w:lang w:val="bg-BG"/>
        </w:rPr>
        <w:t>Тошко, Гошко и Унуфри правили тест по алгоритми. Да, колкото и да ви е странно, в някои образователни институции все още се изпитват с лист и химикалка по компютърна грамотност. Докато разисквали задачките след теста, професора казал на висок глас „Унуфри, ти си се издънил като кифладжия в чуждо село! Нямаш нито един верен отговор! За наказание ще сметнеш максималните точки, които Тошко и Гошко са могли да искарат на този тест!“.</w:t>
      </w:r>
    </w:p>
    <w:p w:rsidR="004C2B9E" w:rsidRDefault="004C2B9E" w:rsidP="00FD4FC7">
      <w:pPr>
        <w:rPr>
          <w:lang w:val="bg-BG"/>
        </w:rPr>
      </w:pPr>
      <w:r>
        <w:rPr>
          <w:lang w:val="bg-BG"/>
        </w:rPr>
        <w:t xml:space="preserve">По време на теста е имало </w:t>
      </w:r>
      <w:r w:rsidRPr="0007354A">
        <w:rPr>
          <w:b/>
        </w:rPr>
        <w:t>N</w:t>
      </w:r>
      <w:r>
        <w:t xml:space="preserve"> </w:t>
      </w:r>
      <w:r>
        <w:rPr>
          <w:lang w:val="bg-BG"/>
        </w:rPr>
        <w:t>на брой задачки. Тримата ученика са отговаряли на едни и същи въпроси, в един и същ ред. За всеки въпрос, те са трябвали да отговорят с един единствен отговор между „</w:t>
      </w:r>
      <w:r w:rsidRPr="0007354A">
        <w:rPr>
          <w:b/>
          <w:lang w:val="bg-BG"/>
        </w:rPr>
        <w:t>А</w:t>
      </w:r>
      <w:r>
        <w:rPr>
          <w:lang w:val="bg-BG"/>
        </w:rPr>
        <w:t>“ и „</w:t>
      </w:r>
      <w:r w:rsidRPr="0007354A">
        <w:rPr>
          <w:b/>
        </w:rPr>
        <w:t>Z</w:t>
      </w:r>
      <w:r>
        <w:t xml:space="preserve">” </w:t>
      </w:r>
      <w:r>
        <w:rPr>
          <w:lang w:val="bg-BG"/>
        </w:rPr>
        <w:t>(главните латински букви).</w:t>
      </w:r>
      <w:r w:rsidR="009A1478">
        <w:rPr>
          <w:lang w:val="bg-BG"/>
        </w:rPr>
        <w:t xml:space="preserve"> За всеки въпрос, само една буква е вярна, а останалите 25 – грешни.</w:t>
      </w:r>
      <w:r w:rsidR="002F759F">
        <w:rPr>
          <w:lang w:val="bg-BG"/>
        </w:rPr>
        <w:t xml:space="preserve"> Всеки въпрос дава точно 1 точка, така че крайния брой точки на всеки ученик е броя верни отговори, които той е дал на теста.</w:t>
      </w:r>
    </w:p>
    <w:p w:rsidR="00A11AA3" w:rsidRPr="004C2B9E" w:rsidRDefault="00A11AA3" w:rsidP="00FD4FC7">
      <w:pPr>
        <w:rPr>
          <w:lang w:val="bg-BG"/>
        </w:rPr>
      </w:pPr>
      <w:r>
        <w:rPr>
          <w:lang w:val="bg-BG"/>
        </w:rPr>
        <w:t>Вашата задачка да помогнете на Унуфри, тъй като, както разбрахте, той не е много на ти с програмите. Ще ви бъдат дадени три различни поредици от символи, които представляват съответно отговорите на Унуфри, Тошко и Гошко.</w:t>
      </w:r>
      <w:r w:rsidR="003735C3">
        <w:rPr>
          <w:lang w:val="bg-BG"/>
        </w:rPr>
        <w:t xml:space="preserve"> Всяка поредица ще съдържа точно </w:t>
      </w:r>
      <w:r w:rsidR="003735C3" w:rsidRPr="002B458D">
        <w:rPr>
          <w:b/>
        </w:rPr>
        <w:t>N</w:t>
      </w:r>
      <w:r w:rsidR="003735C3">
        <w:t xml:space="preserve"> </w:t>
      </w:r>
      <w:r w:rsidR="003735C3">
        <w:rPr>
          <w:lang w:val="bg-BG"/>
        </w:rPr>
        <w:t xml:space="preserve">на брой символа, като </w:t>
      </w:r>
      <w:proofErr w:type="spellStart"/>
      <w:r w:rsidR="003735C3" w:rsidRPr="00014FBC">
        <w:rPr>
          <w:b/>
        </w:rPr>
        <w:t>i</w:t>
      </w:r>
      <w:proofErr w:type="spellEnd"/>
      <w:r w:rsidR="003735C3">
        <w:t>-</w:t>
      </w:r>
      <w:r w:rsidR="003735C3">
        <w:rPr>
          <w:lang w:val="bg-BG"/>
        </w:rPr>
        <w:t xml:space="preserve">тия символ, ще показва отговора на </w:t>
      </w:r>
      <w:proofErr w:type="spellStart"/>
      <w:r w:rsidR="003735C3" w:rsidRPr="001C74C9">
        <w:rPr>
          <w:b/>
        </w:rPr>
        <w:t>i</w:t>
      </w:r>
      <w:proofErr w:type="spellEnd"/>
      <w:r w:rsidR="003735C3">
        <w:t>-</w:t>
      </w:r>
      <w:r w:rsidR="003735C3">
        <w:rPr>
          <w:lang w:val="bg-BG"/>
        </w:rPr>
        <w:t>тия въпрос за съответния ученик.</w:t>
      </w:r>
      <w:r w:rsidR="0035382B">
        <w:rPr>
          <w:lang w:val="bg-BG"/>
        </w:rPr>
        <w:t xml:space="preserve"> Намерете </w:t>
      </w:r>
      <w:r w:rsidR="0035382B" w:rsidRPr="00AC1EEB">
        <w:rPr>
          <w:lang w:val="bg-BG"/>
        </w:rPr>
        <w:t>максималния</w:t>
      </w:r>
      <w:r w:rsidR="002A3BB2" w:rsidRPr="00AC1EEB">
        <w:rPr>
          <w:lang w:val="bg-BG"/>
        </w:rPr>
        <w:t xml:space="preserve"> общ брой точки на Тошко и Гошко</w:t>
      </w:r>
      <w:r w:rsidR="00D01F49">
        <w:rPr>
          <w:lang w:val="bg-BG"/>
        </w:rPr>
        <w:t>, който могат да получат</w:t>
      </w:r>
      <w:r w:rsidR="002A3BB2">
        <w:rPr>
          <w:lang w:val="bg-BG"/>
        </w:rPr>
        <w:t xml:space="preserve">, като имате в предвид, че </w:t>
      </w:r>
      <w:r w:rsidR="002A3BB2" w:rsidRPr="00AC1EEB">
        <w:rPr>
          <w:lang w:val="bg-BG"/>
        </w:rPr>
        <w:t>Унуфри не е отговорил нито един въпрос правилно</w:t>
      </w:r>
      <w:r w:rsidR="002A3BB2">
        <w:rPr>
          <w:lang w:val="bg-BG"/>
        </w:rPr>
        <w:t>.</w:t>
      </w:r>
      <w:r>
        <w:rPr>
          <w:lang w:val="bg-BG"/>
        </w:rPr>
        <w:t xml:space="preserve"> </w:t>
      </w:r>
    </w:p>
    <w:p w:rsidR="00CF06DA" w:rsidRDefault="006851F9" w:rsidP="00CF06DA">
      <w:pPr>
        <w:pStyle w:val="Heading3"/>
        <w:rPr>
          <w:lang w:val="bg-BG"/>
        </w:rPr>
      </w:pPr>
      <w:r>
        <w:rPr>
          <w:lang w:val="bg-BG"/>
        </w:rPr>
        <w:t>Вход</w:t>
      </w:r>
    </w:p>
    <w:p w:rsidR="00701D7B" w:rsidRDefault="00701D7B" w:rsidP="006E1675">
      <w:pPr>
        <w:rPr>
          <w:lang w:val="bg-BG"/>
        </w:rPr>
      </w:pPr>
      <w:r>
        <w:rPr>
          <w:lang w:val="bg-BG"/>
        </w:rPr>
        <w:t>Входът ще се чете от конзолата.</w:t>
      </w:r>
    </w:p>
    <w:p w:rsidR="00CF06DA" w:rsidRDefault="00701D7B" w:rsidP="00397C65">
      <w:pPr>
        <w:rPr>
          <w:lang w:val="bg-BG"/>
        </w:rPr>
      </w:pPr>
      <w:r>
        <w:rPr>
          <w:lang w:val="bg-BG"/>
        </w:rPr>
        <w:t xml:space="preserve">Входът се състои от </w:t>
      </w:r>
      <w:r w:rsidR="00397C65">
        <w:rPr>
          <w:lang w:val="bg-BG"/>
        </w:rPr>
        <w:t>три реда.</w:t>
      </w:r>
    </w:p>
    <w:p w:rsidR="00397C65" w:rsidRDefault="00397C65" w:rsidP="00397C65">
      <w:pPr>
        <w:rPr>
          <w:lang w:val="bg-BG"/>
        </w:rPr>
      </w:pPr>
      <w:r>
        <w:rPr>
          <w:lang w:val="bg-BG"/>
        </w:rPr>
        <w:t>На първия ред от входа ще прочетете поредицата от символи, показваща отговорите на Унуфри.</w:t>
      </w:r>
    </w:p>
    <w:p w:rsidR="00397C65" w:rsidRDefault="00397C65" w:rsidP="00397C65">
      <w:pPr>
        <w:rPr>
          <w:lang w:val="bg-BG"/>
        </w:rPr>
      </w:pPr>
      <w:r>
        <w:rPr>
          <w:lang w:val="bg-BG"/>
        </w:rPr>
        <w:t>На втория ред от входа ще прочетете поредицата от символи, показваща отговорите на Тошко.</w:t>
      </w:r>
    </w:p>
    <w:p w:rsidR="00397C65" w:rsidRPr="00397C65" w:rsidRDefault="00397C65" w:rsidP="00397C65">
      <w:pPr>
        <w:rPr>
          <w:lang w:val="bg-BG"/>
        </w:rPr>
      </w:pPr>
      <w:r>
        <w:rPr>
          <w:lang w:val="bg-BG"/>
        </w:rPr>
        <w:t>На третия ред от входа ще прочетете поредицата от символи, показваща отговорите на Гошко.</w:t>
      </w:r>
    </w:p>
    <w:p w:rsidR="00CF06DA" w:rsidRPr="006977CA" w:rsidRDefault="006977CA" w:rsidP="00CF06DA">
      <w:pPr>
        <w:pStyle w:val="Heading3"/>
        <w:rPr>
          <w:lang w:val="bg-BG"/>
        </w:rPr>
      </w:pPr>
      <w:r>
        <w:rPr>
          <w:lang w:val="bg-BG"/>
        </w:rPr>
        <w:t>Изход</w:t>
      </w:r>
    </w:p>
    <w:p w:rsidR="00653B93" w:rsidRPr="006F5FFC" w:rsidRDefault="006F5FFC" w:rsidP="00653B93">
      <w:pPr>
        <w:rPr>
          <w:lang w:val="bg-BG"/>
        </w:rPr>
      </w:pPr>
      <w:r>
        <w:rPr>
          <w:lang w:val="bg-BG"/>
        </w:rPr>
        <w:t>Изходът ще се извежда на конзолата.</w:t>
      </w:r>
    </w:p>
    <w:p w:rsidR="00796550" w:rsidRPr="00936A7E" w:rsidRDefault="003B0823" w:rsidP="003B0823">
      <w:r>
        <w:rPr>
          <w:lang w:val="bg-BG"/>
        </w:rPr>
        <w:t>Изходът се състои от един единствен ред –</w:t>
      </w:r>
      <w:r w:rsidR="00E555B3">
        <w:rPr>
          <w:lang w:val="bg-BG"/>
        </w:rPr>
        <w:t xml:space="preserve"> максималния</w:t>
      </w:r>
      <w:r>
        <w:rPr>
          <w:lang w:val="bg-BG"/>
        </w:rPr>
        <w:t xml:space="preserve"> </w:t>
      </w:r>
      <w:r w:rsidR="00E555B3">
        <w:rPr>
          <w:lang w:val="bg-BG"/>
        </w:rPr>
        <w:t xml:space="preserve">общ </w:t>
      </w:r>
      <w:r>
        <w:rPr>
          <w:lang w:val="bg-BG"/>
        </w:rPr>
        <w:t xml:space="preserve">брой </w:t>
      </w:r>
      <w:r w:rsidR="00E555B3">
        <w:rPr>
          <w:lang w:val="bg-BG"/>
        </w:rPr>
        <w:t>точки на Тошко и Гошко</w:t>
      </w:r>
      <w:r>
        <w:rPr>
          <w:lang w:val="bg-BG"/>
        </w:rPr>
        <w:t>.</w:t>
      </w:r>
    </w:p>
    <w:p w:rsidR="001C75BA" w:rsidRPr="003B0823" w:rsidRDefault="003B0823" w:rsidP="001C75BA">
      <w:pPr>
        <w:pStyle w:val="Heading3"/>
        <w:rPr>
          <w:lang w:val="bg-BG"/>
        </w:rPr>
      </w:pPr>
      <w:r>
        <w:rPr>
          <w:lang w:val="bg-BG"/>
        </w:rPr>
        <w:t>Ограничения</w:t>
      </w:r>
    </w:p>
    <w:p w:rsidR="001C75BA" w:rsidRDefault="00267CAE" w:rsidP="00CF06DA">
      <w:pPr>
        <w:numPr>
          <w:ilvl w:val="0"/>
          <w:numId w:val="20"/>
        </w:numPr>
        <w:spacing w:before="0" w:after="0"/>
        <w:jc w:val="left"/>
      </w:pPr>
      <w:r w:rsidRPr="00267CAE">
        <w:rPr>
          <w:b/>
        </w:rPr>
        <w:t>N</w:t>
      </w:r>
      <w:r w:rsidR="00C16CA6">
        <w:rPr>
          <w:lang w:val="bg-BG"/>
        </w:rPr>
        <w:t xml:space="preserve"> </w:t>
      </w:r>
      <w:r>
        <w:rPr>
          <w:lang w:val="bg-BG"/>
        </w:rPr>
        <w:t>ще бъд</w:t>
      </w:r>
      <w:r>
        <w:t>e</w:t>
      </w:r>
      <w:r w:rsidR="00570B29">
        <w:rPr>
          <w:lang w:val="bg-BG"/>
        </w:rPr>
        <w:t xml:space="preserve"> между</w:t>
      </w:r>
      <w:r w:rsidR="00570B29" w:rsidRPr="00970E6B">
        <w:rPr>
          <w:b/>
          <w:lang w:val="bg-BG"/>
        </w:rPr>
        <w:t xml:space="preserve"> 1</w:t>
      </w:r>
      <w:r w:rsidR="00570B29">
        <w:rPr>
          <w:lang w:val="bg-BG"/>
        </w:rPr>
        <w:t xml:space="preserve"> и </w:t>
      </w:r>
      <w:r w:rsidR="00570B29" w:rsidRPr="00970E6B">
        <w:rPr>
          <w:b/>
          <w:lang w:val="bg-BG"/>
        </w:rPr>
        <w:t>50</w:t>
      </w:r>
      <w:r w:rsidR="00570B29">
        <w:rPr>
          <w:lang w:val="bg-BG"/>
        </w:rPr>
        <w:t xml:space="preserve"> включително</w:t>
      </w:r>
      <w:r w:rsidR="001C75BA">
        <w:t>.</w:t>
      </w:r>
    </w:p>
    <w:p w:rsidR="00F9272F" w:rsidRDefault="00267CAE" w:rsidP="00CF06DA">
      <w:pPr>
        <w:numPr>
          <w:ilvl w:val="0"/>
          <w:numId w:val="20"/>
        </w:numPr>
        <w:spacing w:before="0" w:after="0"/>
        <w:jc w:val="left"/>
      </w:pPr>
      <w:r>
        <w:rPr>
          <w:lang w:val="bg-BG"/>
        </w:rPr>
        <w:t>Всяка една от поредиците ще съдържа само главни латински букви</w:t>
      </w:r>
      <w:r w:rsidR="00B50B93">
        <w:rPr>
          <w:lang w:val="bg-BG"/>
        </w:rPr>
        <w:t xml:space="preserve"> (</w:t>
      </w:r>
      <w:r w:rsidR="00B50B93" w:rsidRPr="00390CAC">
        <w:rPr>
          <w:b/>
        </w:rPr>
        <w:t>A</w:t>
      </w:r>
      <w:r>
        <w:rPr>
          <w:lang w:val="bg-BG"/>
        </w:rPr>
        <w:t>-</w:t>
      </w:r>
      <w:r w:rsidRPr="00390CAC">
        <w:rPr>
          <w:b/>
        </w:rPr>
        <w:t>Z</w:t>
      </w:r>
      <w:r>
        <w:t>)</w:t>
      </w:r>
      <w:r w:rsidR="00B92C59">
        <w:rPr>
          <w:lang w:val="bg-BG"/>
        </w:rPr>
        <w:t>.</w:t>
      </w:r>
    </w:p>
    <w:p w:rsidR="00660398" w:rsidRDefault="00660398" w:rsidP="00CF06DA">
      <w:pPr>
        <w:numPr>
          <w:ilvl w:val="0"/>
          <w:numId w:val="20"/>
        </w:numPr>
        <w:spacing w:before="0" w:after="0"/>
        <w:jc w:val="left"/>
      </w:pPr>
      <w:r>
        <w:rPr>
          <w:lang w:val="bg-BG"/>
        </w:rPr>
        <w:t>Трите поредици ще имат еднакъв брой символи.</w:t>
      </w:r>
    </w:p>
    <w:p w:rsidR="00CF06DA" w:rsidRPr="00552A9F" w:rsidRDefault="00C52C1B" w:rsidP="00CF06DA">
      <w:pPr>
        <w:numPr>
          <w:ilvl w:val="0"/>
          <w:numId w:val="20"/>
        </w:numPr>
        <w:spacing w:before="0" w:after="0"/>
        <w:jc w:val="left"/>
      </w:pPr>
      <w:r>
        <w:rPr>
          <w:lang w:val="bg-BG" w:eastAsia="ja-JP"/>
        </w:rPr>
        <w:t>Позволено време за вашата програма</w:t>
      </w:r>
      <w:r w:rsidR="00CF06DA">
        <w:t xml:space="preserve">: </w:t>
      </w:r>
      <w:r w:rsidR="00CF06DA" w:rsidRPr="00812843">
        <w:rPr>
          <w:b/>
        </w:rPr>
        <w:t xml:space="preserve">0.1 </w:t>
      </w:r>
      <w:r w:rsidR="00071C5D" w:rsidRPr="00812843">
        <w:rPr>
          <w:b/>
          <w:lang w:val="bg-BG" w:eastAsia="ja-JP"/>
        </w:rPr>
        <w:t>секунда</w:t>
      </w:r>
      <w:r w:rsidR="00CF06DA" w:rsidRPr="00552A9F">
        <w:t>.</w:t>
      </w:r>
    </w:p>
    <w:p w:rsidR="00CA6F46" w:rsidRPr="00556389" w:rsidRDefault="00A46658" w:rsidP="00CA6F46">
      <w:pPr>
        <w:numPr>
          <w:ilvl w:val="0"/>
          <w:numId w:val="20"/>
        </w:numPr>
        <w:spacing w:before="0" w:after="0"/>
        <w:jc w:val="left"/>
      </w:pPr>
      <w:r>
        <w:rPr>
          <w:lang w:val="bg-BG" w:eastAsia="ja-JP"/>
        </w:rPr>
        <w:t>Позволена памет за вашата програма</w:t>
      </w:r>
      <w:r w:rsidR="00CF06DA" w:rsidRPr="00552A9F">
        <w:t xml:space="preserve">: </w:t>
      </w:r>
      <w:r w:rsidR="00CF06DA" w:rsidRPr="0001198F">
        <w:rPr>
          <w:b/>
        </w:rPr>
        <w:t>16 MB</w:t>
      </w:r>
      <w:r w:rsidR="00CF06DA" w:rsidRPr="00552A9F">
        <w:t>.</w:t>
      </w:r>
    </w:p>
    <w:p w:rsidR="00556389" w:rsidRDefault="00556389" w:rsidP="00556389">
      <w:pPr>
        <w:spacing w:before="0" w:after="0"/>
        <w:jc w:val="left"/>
        <w:rPr>
          <w:lang w:val="bg-BG"/>
        </w:rPr>
      </w:pPr>
    </w:p>
    <w:p w:rsidR="00556389" w:rsidRPr="002939D9" w:rsidRDefault="00556389" w:rsidP="00556389">
      <w:pPr>
        <w:spacing w:before="0" w:after="0"/>
        <w:jc w:val="left"/>
      </w:pPr>
    </w:p>
    <w:p w:rsidR="00CF06DA" w:rsidRPr="005E7D59" w:rsidRDefault="005E7D59" w:rsidP="00CF06DA">
      <w:pPr>
        <w:pStyle w:val="Heading3"/>
        <w:rPr>
          <w:lang w:val="bg-BG"/>
        </w:rPr>
      </w:pPr>
      <w:r>
        <w:rPr>
          <w:lang w:val="bg-BG"/>
        </w:rPr>
        <w:lastRenderedPageBreak/>
        <w:t>Примери</w:t>
      </w:r>
    </w:p>
    <w:tbl>
      <w:tblPr>
        <w:tblW w:w="10980" w:type="dxa"/>
        <w:tblInd w:w="100" w:type="dxa"/>
        <w:tblLayout w:type="fixed"/>
        <w:tblLook w:val="0000" w:firstRow="0" w:lastRow="0" w:firstColumn="0" w:lastColumn="0" w:noHBand="0" w:noVBand="0"/>
      </w:tblPr>
      <w:tblGrid>
        <w:gridCol w:w="3060"/>
        <w:gridCol w:w="2070"/>
        <w:gridCol w:w="5850"/>
      </w:tblGrid>
      <w:tr w:rsidR="00A46496" w:rsidRPr="00552A9F" w:rsidTr="00DB6D33"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731293" w:rsidRDefault="00A46496" w:rsidP="00B941F5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Вход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9A44DC" w:rsidRDefault="00A46496" w:rsidP="00B941F5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Изход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Default="00A46496" w:rsidP="00B941F5">
            <w:pPr>
              <w:spacing w:before="0" w:after="0"/>
              <w:rPr>
                <w:rStyle w:val="Strong"/>
                <w:lang w:val="bg-BG"/>
              </w:rPr>
            </w:pPr>
            <w:r>
              <w:rPr>
                <w:rStyle w:val="Strong"/>
                <w:lang w:val="bg-BG"/>
              </w:rPr>
              <w:t>Обяснения</w:t>
            </w:r>
          </w:p>
        </w:tc>
      </w:tr>
      <w:tr w:rsidR="00A46496" w:rsidRPr="003D472C" w:rsidTr="00DB6D33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Default="00750DD3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="00A7723A">
              <w:rPr>
                <w:rFonts w:ascii="Consolas" w:hAnsi="Consolas" w:cs="Consolas"/>
                <w:noProof/>
              </w:rPr>
              <w:t>BC</w:t>
            </w:r>
          </w:p>
          <w:p w:rsidR="00A7723A" w:rsidRDefault="00750DD3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="00A7723A">
              <w:rPr>
                <w:rFonts w:ascii="Consolas" w:hAnsi="Consolas" w:cs="Consolas"/>
                <w:noProof/>
              </w:rPr>
              <w:t>BC</w:t>
            </w:r>
          </w:p>
          <w:p w:rsidR="00A7723A" w:rsidRPr="00A7723A" w:rsidRDefault="00750DD3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  <w:r w:rsidR="00A7723A">
              <w:rPr>
                <w:rFonts w:ascii="Consolas" w:hAnsi="Consolas" w:cs="Consolas"/>
                <w:noProof/>
              </w:rPr>
              <w:t>BC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25458B" w:rsidRDefault="0025458B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A46496" w:rsidRDefault="0025458B" w:rsidP="00FC66B6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След като Унуфри има само грешни отговори, другите също са дали грешни отговори на всички въпроси. Общ брой точки на Тошко и Гошко – 0.</w:t>
            </w:r>
          </w:p>
        </w:tc>
      </w:tr>
      <w:tr w:rsidR="00A46496" w:rsidRPr="003D472C" w:rsidTr="00DB6D33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23A" w:rsidRDefault="00F6023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:rsidR="00F6023A" w:rsidRDefault="00F6023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</w:t>
            </w:r>
          </w:p>
          <w:p w:rsidR="00F6023A" w:rsidRPr="00F6023A" w:rsidRDefault="00F6023A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C9703D" w:rsidRDefault="00C9703D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0D2B96" w:rsidRDefault="00C9703D" w:rsidP="00930F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Коректния отговор на единствения въпрос е между </w:t>
            </w:r>
            <w:r>
              <w:rPr>
                <w:rFonts w:ascii="Consolas" w:hAnsi="Consolas" w:cs="Consolas"/>
                <w:noProof/>
              </w:rPr>
              <w:t xml:space="preserve">B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и </w:t>
            </w:r>
            <w:r>
              <w:rPr>
                <w:rFonts w:ascii="Consolas" w:hAnsi="Consolas" w:cs="Consolas"/>
                <w:noProof/>
              </w:rPr>
              <w:t xml:space="preserve">Z,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но не е </w:t>
            </w:r>
            <w:r>
              <w:rPr>
                <w:rFonts w:ascii="Consolas" w:hAnsi="Consolas" w:cs="Consolas"/>
                <w:noProof/>
              </w:rPr>
              <w:t>A.</w:t>
            </w:r>
            <w:r w:rsidR="00D01F49">
              <w:rPr>
                <w:rFonts w:ascii="Consolas" w:hAnsi="Consolas" w:cs="Consolas"/>
                <w:noProof/>
              </w:rPr>
              <w:t xml:space="preserve"> </w:t>
            </w:r>
            <w:r w:rsidR="000D2B96">
              <w:rPr>
                <w:rFonts w:ascii="Consolas" w:hAnsi="Consolas" w:cs="Consolas"/>
                <w:noProof/>
                <w:lang w:val="bg-BG"/>
              </w:rPr>
              <w:t xml:space="preserve">Ако правилният отговор е </w:t>
            </w:r>
            <w:r w:rsidR="000D2B96">
              <w:rPr>
                <w:rFonts w:ascii="Consolas" w:hAnsi="Consolas" w:cs="Consolas"/>
                <w:noProof/>
              </w:rPr>
              <w:t xml:space="preserve">B, </w:t>
            </w:r>
            <w:r w:rsidR="000D2B96">
              <w:rPr>
                <w:rFonts w:ascii="Consolas" w:hAnsi="Consolas" w:cs="Consolas"/>
                <w:noProof/>
                <w:lang w:val="bg-BG"/>
              </w:rPr>
              <w:t>то Тошко и Гошко получават по една точка – краен резултат 2.</w:t>
            </w:r>
          </w:p>
        </w:tc>
      </w:tr>
      <w:tr w:rsidR="00A46496" w:rsidRPr="003D472C" w:rsidTr="00DB6D33">
        <w:trPr>
          <w:trHeight w:val="20"/>
        </w:trPr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Default="00D908FC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ABC</w:t>
            </w:r>
          </w:p>
          <w:p w:rsidR="00D908FC" w:rsidRDefault="00D908FC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PQR</w:t>
            </w:r>
          </w:p>
          <w:p w:rsidR="00D908FC" w:rsidRPr="00D908FC" w:rsidRDefault="00D908FC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XYZ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496" w:rsidRPr="00D908FC" w:rsidRDefault="00D908FC" w:rsidP="00930F5A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6496" w:rsidRPr="00A46496" w:rsidRDefault="00D908FC" w:rsidP="00930F5A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Тошко може да има три верни отговора, и Гошко може да има три верни отговора, но и в двата случая общия им брой верни отговори няма да надвиши 3.</w:t>
            </w:r>
          </w:p>
        </w:tc>
      </w:tr>
    </w:tbl>
    <w:p w:rsidR="007C0603" w:rsidRDefault="007C0603" w:rsidP="00B941F5"/>
    <w:sectPr w:rsidR="007C0603" w:rsidSect="00346BC7">
      <w:headerReference w:type="default" r:id="rId10"/>
      <w:footerReference w:type="default" r:id="rId11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ACA" w:rsidRDefault="00863ACA">
      <w:r>
        <w:separator/>
      </w:r>
    </w:p>
  </w:endnote>
  <w:endnote w:type="continuationSeparator" w:id="0">
    <w:p w:rsidR="00863ACA" w:rsidRDefault="00863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proofErr w:type="spellStart"/>
          <w:r>
            <w:rPr>
              <w:rFonts w:eastAsia="Malgun Gothic"/>
              <w:b/>
              <w:i/>
              <w:lang w:eastAsia="ko-KR"/>
            </w:rPr>
            <w:t>Telerik</w:t>
          </w:r>
          <w:proofErr w:type="spellEnd"/>
          <w:r>
            <w:rPr>
              <w:rFonts w:eastAsia="Malgun Gothic"/>
              <w:b/>
              <w:i/>
              <w:lang w:eastAsia="ko-KR"/>
            </w:rPr>
            <w:t xml:space="preserve">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534BB9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863ACA">
            <w:fldChar w:fldCharType="begin"/>
          </w:r>
          <w:r w:rsidR="00863ACA">
            <w:instrText xml:space="preserve"> NUMPAGES </w:instrText>
          </w:r>
          <w:r w:rsidR="00863ACA">
            <w:fldChar w:fldCharType="separate"/>
          </w:r>
          <w:r w:rsidR="00534BB9">
            <w:rPr>
              <w:noProof/>
            </w:rPr>
            <w:t>2</w:t>
          </w:r>
          <w:r w:rsidR="00863ACA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863ACA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ACA" w:rsidRDefault="00863ACA">
      <w:r>
        <w:separator/>
      </w:r>
    </w:p>
  </w:footnote>
  <w:footnote w:type="continuationSeparator" w:id="0">
    <w:p w:rsidR="00863ACA" w:rsidRDefault="00863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 xml:space="preserve">Alexander </w:t>
          </w:r>
          <w:proofErr w:type="spellStart"/>
          <w:r w:rsidR="008B0C41">
            <w:t>Malinov</w:t>
          </w:r>
          <w:proofErr w:type="spellEnd"/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863ACA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A1FDB"/>
    <w:multiLevelType w:val="hybridMultilevel"/>
    <w:tmpl w:val="9E28C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4C5815"/>
    <w:multiLevelType w:val="hybridMultilevel"/>
    <w:tmpl w:val="B730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B210A"/>
    <w:multiLevelType w:val="hybridMultilevel"/>
    <w:tmpl w:val="610C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20F6C"/>
    <w:multiLevelType w:val="hybridMultilevel"/>
    <w:tmpl w:val="9D22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520D91"/>
    <w:multiLevelType w:val="hybridMultilevel"/>
    <w:tmpl w:val="82B27DD8"/>
    <w:lvl w:ilvl="0" w:tplc="A74CB432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7219D"/>
    <w:multiLevelType w:val="hybridMultilevel"/>
    <w:tmpl w:val="88FC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E70D03"/>
    <w:multiLevelType w:val="hybridMultilevel"/>
    <w:tmpl w:val="C1323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4"/>
  </w:num>
  <w:num w:numId="4">
    <w:abstractNumId w:val="26"/>
  </w:num>
  <w:num w:numId="5">
    <w:abstractNumId w:val="21"/>
  </w:num>
  <w:num w:numId="6">
    <w:abstractNumId w:val="25"/>
  </w:num>
  <w:num w:numId="7">
    <w:abstractNumId w:val="20"/>
  </w:num>
  <w:num w:numId="8">
    <w:abstractNumId w:val="17"/>
  </w:num>
  <w:num w:numId="9">
    <w:abstractNumId w:val="0"/>
  </w:num>
  <w:num w:numId="10">
    <w:abstractNumId w:val="24"/>
  </w:num>
  <w:num w:numId="11">
    <w:abstractNumId w:val="1"/>
  </w:num>
  <w:num w:numId="12">
    <w:abstractNumId w:val="6"/>
  </w:num>
  <w:num w:numId="13">
    <w:abstractNumId w:val="12"/>
  </w:num>
  <w:num w:numId="14">
    <w:abstractNumId w:val="9"/>
  </w:num>
  <w:num w:numId="15">
    <w:abstractNumId w:val="22"/>
  </w:num>
  <w:num w:numId="16">
    <w:abstractNumId w:val="11"/>
  </w:num>
  <w:num w:numId="17">
    <w:abstractNumId w:val="2"/>
  </w:num>
  <w:num w:numId="18">
    <w:abstractNumId w:val="10"/>
  </w:num>
  <w:num w:numId="19">
    <w:abstractNumId w:val="18"/>
  </w:num>
  <w:num w:numId="20">
    <w:abstractNumId w:val="19"/>
  </w:num>
  <w:num w:numId="21">
    <w:abstractNumId w:val="15"/>
  </w:num>
  <w:num w:numId="22">
    <w:abstractNumId w:val="16"/>
  </w:num>
  <w:num w:numId="23">
    <w:abstractNumId w:val="3"/>
  </w:num>
  <w:num w:numId="24">
    <w:abstractNumId w:val="7"/>
  </w:num>
  <w:num w:numId="25">
    <w:abstractNumId w:val="23"/>
  </w:num>
  <w:num w:numId="26">
    <w:abstractNumId w:val="4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2A3"/>
    <w:rsid w:val="0000179B"/>
    <w:rsid w:val="0000305E"/>
    <w:rsid w:val="00003342"/>
    <w:rsid w:val="000036BE"/>
    <w:rsid w:val="00003A94"/>
    <w:rsid w:val="00004E5A"/>
    <w:rsid w:val="00010247"/>
    <w:rsid w:val="00010927"/>
    <w:rsid w:val="0001198F"/>
    <w:rsid w:val="00013CE3"/>
    <w:rsid w:val="00014ED0"/>
    <w:rsid w:val="00014FBC"/>
    <w:rsid w:val="00021E5D"/>
    <w:rsid w:val="00023815"/>
    <w:rsid w:val="00024338"/>
    <w:rsid w:val="000265EF"/>
    <w:rsid w:val="00026D3A"/>
    <w:rsid w:val="00027702"/>
    <w:rsid w:val="00034946"/>
    <w:rsid w:val="000378B5"/>
    <w:rsid w:val="00051A0F"/>
    <w:rsid w:val="00051ABB"/>
    <w:rsid w:val="00056B58"/>
    <w:rsid w:val="00061519"/>
    <w:rsid w:val="00063ABA"/>
    <w:rsid w:val="000646D2"/>
    <w:rsid w:val="000674B6"/>
    <w:rsid w:val="00070CA5"/>
    <w:rsid w:val="00071C5D"/>
    <w:rsid w:val="00071D81"/>
    <w:rsid w:val="00072AB3"/>
    <w:rsid w:val="000733CB"/>
    <w:rsid w:val="0007354A"/>
    <w:rsid w:val="000740B9"/>
    <w:rsid w:val="000756EF"/>
    <w:rsid w:val="00081567"/>
    <w:rsid w:val="00081FF3"/>
    <w:rsid w:val="00082A88"/>
    <w:rsid w:val="00084135"/>
    <w:rsid w:val="00084F57"/>
    <w:rsid w:val="00086174"/>
    <w:rsid w:val="00087B3B"/>
    <w:rsid w:val="00090C9A"/>
    <w:rsid w:val="0009133F"/>
    <w:rsid w:val="000943BF"/>
    <w:rsid w:val="00097237"/>
    <w:rsid w:val="000A1AB4"/>
    <w:rsid w:val="000A5461"/>
    <w:rsid w:val="000A79B7"/>
    <w:rsid w:val="000B0BC6"/>
    <w:rsid w:val="000B4A63"/>
    <w:rsid w:val="000B5D14"/>
    <w:rsid w:val="000D0A71"/>
    <w:rsid w:val="000D2B96"/>
    <w:rsid w:val="000D2DC3"/>
    <w:rsid w:val="000E0AD3"/>
    <w:rsid w:val="000E494F"/>
    <w:rsid w:val="000E4DC0"/>
    <w:rsid w:val="000E532F"/>
    <w:rsid w:val="000E5BB9"/>
    <w:rsid w:val="000E6EA7"/>
    <w:rsid w:val="000F0091"/>
    <w:rsid w:val="000F3148"/>
    <w:rsid w:val="001019BC"/>
    <w:rsid w:val="0010294A"/>
    <w:rsid w:val="001105A4"/>
    <w:rsid w:val="00110D80"/>
    <w:rsid w:val="00121B47"/>
    <w:rsid w:val="00123413"/>
    <w:rsid w:val="001248BE"/>
    <w:rsid w:val="0012544F"/>
    <w:rsid w:val="00127D64"/>
    <w:rsid w:val="00130801"/>
    <w:rsid w:val="00130A76"/>
    <w:rsid w:val="00134C58"/>
    <w:rsid w:val="0014248C"/>
    <w:rsid w:val="00147D8A"/>
    <w:rsid w:val="001510E9"/>
    <w:rsid w:val="0015630B"/>
    <w:rsid w:val="0015656B"/>
    <w:rsid w:val="00157929"/>
    <w:rsid w:val="00171BEE"/>
    <w:rsid w:val="001721D6"/>
    <w:rsid w:val="00175174"/>
    <w:rsid w:val="0017625F"/>
    <w:rsid w:val="00180EB9"/>
    <w:rsid w:val="00182F25"/>
    <w:rsid w:val="00183B55"/>
    <w:rsid w:val="00184DE6"/>
    <w:rsid w:val="00190FDA"/>
    <w:rsid w:val="001917E2"/>
    <w:rsid w:val="00193E4B"/>
    <w:rsid w:val="001957A4"/>
    <w:rsid w:val="00196928"/>
    <w:rsid w:val="00196BBB"/>
    <w:rsid w:val="001976E7"/>
    <w:rsid w:val="001B00CA"/>
    <w:rsid w:val="001B0387"/>
    <w:rsid w:val="001B2BBA"/>
    <w:rsid w:val="001B6855"/>
    <w:rsid w:val="001C6B8B"/>
    <w:rsid w:val="001C74C9"/>
    <w:rsid w:val="001C75BA"/>
    <w:rsid w:val="001C7743"/>
    <w:rsid w:val="001D7043"/>
    <w:rsid w:val="001D73A3"/>
    <w:rsid w:val="001E177B"/>
    <w:rsid w:val="001E6293"/>
    <w:rsid w:val="001F6D3C"/>
    <w:rsid w:val="00202D49"/>
    <w:rsid w:val="00203C20"/>
    <w:rsid w:val="00211A3A"/>
    <w:rsid w:val="00213EAA"/>
    <w:rsid w:val="00216282"/>
    <w:rsid w:val="00220A85"/>
    <w:rsid w:val="002223A6"/>
    <w:rsid w:val="002256CC"/>
    <w:rsid w:val="0022613B"/>
    <w:rsid w:val="00234723"/>
    <w:rsid w:val="0023691D"/>
    <w:rsid w:val="00241424"/>
    <w:rsid w:val="002477F2"/>
    <w:rsid w:val="00247C2B"/>
    <w:rsid w:val="00250E20"/>
    <w:rsid w:val="0025114C"/>
    <w:rsid w:val="0025458B"/>
    <w:rsid w:val="0025707E"/>
    <w:rsid w:val="00261ADF"/>
    <w:rsid w:val="00262B65"/>
    <w:rsid w:val="00267CAE"/>
    <w:rsid w:val="00270DD5"/>
    <w:rsid w:val="00271B62"/>
    <w:rsid w:val="0027273B"/>
    <w:rsid w:val="002730AA"/>
    <w:rsid w:val="00282904"/>
    <w:rsid w:val="002868AD"/>
    <w:rsid w:val="00286DDB"/>
    <w:rsid w:val="00286F65"/>
    <w:rsid w:val="00290C6F"/>
    <w:rsid w:val="002939D9"/>
    <w:rsid w:val="00294973"/>
    <w:rsid w:val="0029561E"/>
    <w:rsid w:val="002A0A0F"/>
    <w:rsid w:val="002A277F"/>
    <w:rsid w:val="002A2DAA"/>
    <w:rsid w:val="002A3BB2"/>
    <w:rsid w:val="002A5603"/>
    <w:rsid w:val="002A7FD3"/>
    <w:rsid w:val="002B458D"/>
    <w:rsid w:val="002B6B03"/>
    <w:rsid w:val="002B7431"/>
    <w:rsid w:val="002C1485"/>
    <w:rsid w:val="002C30BA"/>
    <w:rsid w:val="002C6AC0"/>
    <w:rsid w:val="002D192E"/>
    <w:rsid w:val="002F1629"/>
    <w:rsid w:val="002F27CA"/>
    <w:rsid w:val="002F29B4"/>
    <w:rsid w:val="002F4344"/>
    <w:rsid w:val="002F759F"/>
    <w:rsid w:val="00301FC5"/>
    <w:rsid w:val="003025F1"/>
    <w:rsid w:val="0030312B"/>
    <w:rsid w:val="0032244F"/>
    <w:rsid w:val="003248DE"/>
    <w:rsid w:val="003349A0"/>
    <w:rsid w:val="003358B3"/>
    <w:rsid w:val="00337EF0"/>
    <w:rsid w:val="00340777"/>
    <w:rsid w:val="00340BB7"/>
    <w:rsid w:val="003416ED"/>
    <w:rsid w:val="00346BC7"/>
    <w:rsid w:val="00347977"/>
    <w:rsid w:val="00347A0A"/>
    <w:rsid w:val="00350B69"/>
    <w:rsid w:val="00351FF1"/>
    <w:rsid w:val="0035382B"/>
    <w:rsid w:val="00353E4D"/>
    <w:rsid w:val="00355C08"/>
    <w:rsid w:val="00357B9A"/>
    <w:rsid w:val="003606FD"/>
    <w:rsid w:val="00360B4D"/>
    <w:rsid w:val="00360FBE"/>
    <w:rsid w:val="00361CF6"/>
    <w:rsid w:val="003625C6"/>
    <w:rsid w:val="00364B33"/>
    <w:rsid w:val="00364DC7"/>
    <w:rsid w:val="00372DF0"/>
    <w:rsid w:val="003735C3"/>
    <w:rsid w:val="00374EE6"/>
    <w:rsid w:val="00380530"/>
    <w:rsid w:val="00390CAC"/>
    <w:rsid w:val="00392D4F"/>
    <w:rsid w:val="00396747"/>
    <w:rsid w:val="00397C65"/>
    <w:rsid w:val="003A243D"/>
    <w:rsid w:val="003A24B4"/>
    <w:rsid w:val="003A4BA8"/>
    <w:rsid w:val="003B0823"/>
    <w:rsid w:val="003B0BA0"/>
    <w:rsid w:val="003B312B"/>
    <w:rsid w:val="003B33D8"/>
    <w:rsid w:val="003B551C"/>
    <w:rsid w:val="003B5807"/>
    <w:rsid w:val="003B7AD7"/>
    <w:rsid w:val="003C355F"/>
    <w:rsid w:val="003C46B0"/>
    <w:rsid w:val="003C7612"/>
    <w:rsid w:val="003D2B08"/>
    <w:rsid w:val="003D472C"/>
    <w:rsid w:val="003E009A"/>
    <w:rsid w:val="003E238C"/>
    <w:rsid w:val="003E4C10"/>
    <w:rsid w:val="003E5DB0"/>
    <w:rsid w:val="003F0025"/>
    <w:rsid w:val="003F2567"/>
    <w:rsid w:val="003F3A33"/>
    <w:rsid w:val="003F4A4D"/>
    <w:rsid w:val="003F66F3"/>
    <w:rsid w:val="003F710E"/>
    <w:rsid w:val="003F7305"/>
    <w:rsid w:val="00404189"/>
    <w:rsid w:val="00407A52"/>
    <w:rsid w:val="00412632"/>
    <w:rsid w:val="00416772"/>
    <w:rsid w:val="00416D86"/>
    <w:rsid w:val="00420338"/>
    <w:rsid w:val="004210F6"/>
    <w:rsid w:val="00422627"/>
    <w:rsid w:val="0042332B"/>
    <w:rsid w:val="004254EE"/>
    <w:rsid w:val="004260E4"/>
    <w:rsid w:val="00427EC6"/>
    <w:rsid w:val="0044441C"/>
    <w:rsid w:val="004452F2"/>
    <w:rsid w:val="004460FD"/>
    <w:rsid w:val="00446410"/>
    <w:rsid w:val="00450D23"/>
    <w:rsid w:val="00453CA4"/>
    <w:rsid w:val="00460E19"/>
    <w:rsid w:val="0046113A"/>
    <w:rsid w:val="004616E5"/>
    <w:rsid w:val="00467E8E"/>
    <w:rsid w:val="00471AA9"/>
    <w:rsid w:val="00471FD5"/>
    <w:rsid w:val="004766ED"/>
    <w:rsid w:val="004874A4"/>
    <w:rsid w:val="0049069B"/>
    <w:rsid w:val="004910D1"/>
    <w:rsid w:val="00496115"/>
    <w:rsid w:val="00497068"/>
    <w:rsid w:val="004A21C1"/>
    <w:rsid w:val="004A5E99"/>
    <w:rsid w:val="004B05D7"/>
    <w:rsid w:val="004B0789"/>
    <w:rsid w:val="004B4462"/>
    <w:rsid w:val="004B4E58"/>
    <w:rsid w:val="004B5B82"/>
    <w:rsid w:val="004C0C23"/>
    <w:rsid w:val="004C2B9E"/>
    <w:rsid w:val="004C5ADC"/>
    <w:rsid w:val="004D0809"/>
    <w:rsid w:val="004D2CF6"/>
    <w:rsid w:val="004D7BAC"/>
    <w:rsid w:val="004E19BB"/>
    <w:rsid w:val="004E55EC"/>
    <w:rsid w:val="004E665D"/>
    <w:rsid w:val="004E740C"/>
    <w:rsid w:val="004F4710"/>
    <w:rsid w:val="00502A78"/>
    <w:rsid w:val="005112D7"/>
    <w:rsid w:val="0051316B"/>
    <w:rsid w:val="00513183"/>
    <w:rsid w:val="00517C46"/>
    <w:rsid w:val="00522E40"/>
    <w:rsid w:val="00525462"/>
    <w:rsid w:val="00533E61"/>
    <w:rsid w:val="00534BB9"/>
    <w:rsid w:val="00535770"/>
    <w:rsid w:val="005361C2"/>
    <w:rsid w:val="0053698C"/>
    <w:rsid w:val="005414FD"/>
    <w:rsid w:val="00541B14"/>
    <w:rsid w:val="005429F8"/>
    <w:rsid w:val="0054582C"/>
    <w:rsid w:val="0054775F"/>
    <w:rsid w:val="00550B18"/>
    <w:rsid w:val="00551377"/>
    <w:rsid w:val="00552A9F"/>
    <w:rsid w:val="00552DDB"/>
    <w:rsid w:val="0055368F"/>
    <w:rsid w:val="00553A28"/>
    <w:rsid w:val="00554CD4"/>
    <w:rsid w:val="00556389"/>
    <w:rsid w:val="005578D0"/>
    <w:rsid w:val="00557FD2"/>
    <w:rsid w:val="00560FD3"/>
    <w:rsid w:val="00566552"/>
    <w:rsid w:val="005668A0"/>
    <w:rsid w:val="00567337"/>
    <w:rsid w:val="00567E89"/>
    <w:rsid w:val="00570B29"/>
    <w:rsid w:val="0057114E"/>
    <w:rsid w:val="005734D4"/>
    <w:rsid w:val="00575A18"/>
    <w:rsid w:val="00577F46"/>
    <w:rsid w:val="00581484"/>
    <w:rsid w:val="00582B7E"/>
    <w:rsid w:val="00582E14"/>
    <w:rsid w:val="005907FF"/>
    <w:rsid w:val="005A0418"/>
    <w:rsid w:val="005A25FA"/>
    <w:rsid w:val="005A2EF8"/>
    <w:rsid w:val="005A4609"/>
    <w:rsid w:val="005B0D5C"/>
    <w:rsid w:val="005B27D7"/>
    <w:rsid w:val="005C4FB7"/>
    <w:rsid w:val="005D23A5"/>
    <w:rsid w:val="005D3F6F"/>
    <w:rsid w:val="005D52F9"/>
    <w:rsid w:val="005D5411"/>
    <w:rsid w:val="005D6A38"/>
    <w:rsid w:val="005D7E45"/>
    <w:rsid w:val="005E01C3"/>
    <w:rsid w:val="005E3A09"/>
    <w:rsid w:val="005E3FFE"/>
    <w:rsid w:val="005E7BBE"/>
    <w:rsid w:val="005E7D59"/>
    <w:rsid w:val="005F3250"/>
    <w:rsid w:val="005F36C0"/>
    <w:rsid w:val="006001FA"/>
    <w:rsid w:val="006002F3"/>
    <w:rsid w:val="00601CFB"/>
    <w:rsid w:val="00605BD1"/>
    <w:rsid w:val="00607EA8"/>
    <w:rsid w:val="0061142D"/>
    <w:rsid w:val="006175A0"/>
    <w:rsid w:val="00621964"/>
    <w:rsid w:val="00622804"/>
    <w:rsid w:val="006260EC"/>
    <w:rsid w:val="00626331"/>
    <w:rsid w:val="00630FBB"/>
    <w:rsid w:val="0063318F"/>
    <w:rsid w:val="00634698"/>
    <w:rsid w:val="00636D60"/>
    <w:rsid w:val="006416F5"/>
    <w:rsid w:val="00644AB7"/>
    <w:rsid w:val="0064742C"/>
    <w:rsid w:val="00647AF5"/>
    <w:rsid w:val="00647FEB"/>
    <w:rsid w:val="006525F2"/>
    <w:rsid w:val="0065289A"/>
    <w:rsid w:val="00652CA5"/>
    <w:rsid w:val="00653B93"/>
    <w:rsid w:val="00655883"/>
    <w:rsid w:val="00660398"/>
    <w:rsid w:val="00660EC8"/>
    <w:rsid w:val="00661D7B"/>
    <w:rsid w:val="006629F2"/>
    <w:rsid w:val="00663125"/>
    <w:rsid w:val="0066724E"/>
    <w:rsid w:val="006801B3"/>
    <w:rsid w:val="006810D8"/>
    <w:rsid w:val="006851F9"/>
    <w:rsid w:val="006977CA"/>
    <w:rsid w:val="006A04F5"/>
    <w:rsid w:val="006A083A"/>
    <w:rsid w:val="006A2DA5"/>
    <w:rsid w:val="006A2E2C"/>
    <w:rsid w:val="006A7D51"/>
    <w:rsid w:val="006B01AC"/>
    <w:rsid w:val="006B13C8"/>
    <w:rsid w:val="006B1E0C"/>
    <w:rsid w:val="006B4238"/>
    <w:rsid w:val="006B5B34"/>
    <w:rsid w:val="006B6A10"/>
    <w:rsid w:val="006C2FC7"/>
    <w:rsid w:val="006C38CD"/>
    <w:rsid w:val="006D04FB"/>
    <w:rsid w:val="006D0EED"/>
    <w:rsid w:val="006D1308"/>
    <w:rsid w:val="006E1675"/>
    <w:rsid w:val="006E4384"/>
    <w:rsid w:val="006F0602"/>
    <w:rsid w:val="006F1B0C"/>
    <w:rsid w:val="006F5FFC"/>
    <w:rsid w:val="006F7086"/>
    <w:rsid w:val="00701D7B"/>
    <w:rsid w:val="00702922"/>
    <w:rsid w:val="00702E43"/>
    <w:rsid w:val="00705732"/>
    <w:rsid w:val="00706ECC"/>
    <w:rsid w:val="0070710E"/>
    <w:rsid w:val="007079C8"/>
    <w:rsid w:val="00714254"/>
    <w:rsid w:val="00714737"/>
    <w:rsid w:val="00715160"/>
    <w:rsid w:val="0071580A"/>
    <w:rsid w:val="0072062D"/>
    <w:rsid w:val="00727DEC"/>
    <w:rsid w:val="00731293"/>
    <w:rsid w:val="007323EC"/>
    <w:rsid w:val="00732CC6"/>
    <w:rsid w:val="00733200"/>
    <w:rsid w:val="00741974"/>
    <w:rsid w:val="00743509"/>
    <w:rsid w:val="007436C9"/>
    <w:rsid w:val="00750DD3"/>
    <w:rsid w:val="00750E5D"/>
    <w:rsid w:val="00752281"/>
    <w:rsid w:val="00760400"/>
    <w:rsid w:val="007607A4"/>
    <w:rsid w:val="00764AF4"/>
    <w:rsid w:val="00767EEF"/>
    <w:rsid w:val="00783610"/>
    <w:rsid w:val="00787CC8"/>
    <w:rsid w:val="00790B8C"/>
    <w:rsid w:val="00790C9D"/>
    <w:rsid w:val="00796550"/>
    <w:rsid w:val="00797C51"/>
    <w:rsid w:val="007A1533"/>
    <w:rsid w:val="007A5892"/>
    <w:rsid w:val="007B0A9A"/>
    <w:rsid w:val="007B1393"/>
    <w:rsid w:val="007B2F61"/>
    <w:rsid w:val="007B4962"/>
    <w:rsid w:val="007B6FC3"/>
    <w:rsid w:val="007C0603"/>
    <w:rsid w:val="007C49FB"/>
    <w:rsid w:val="007C4F57"/>
    <w:rsid w:val="007D0EA4"/>
    <w:rsid w:val="007D3E56"/>
    <w:rsid w:val="007D4EBD"/>
    <w:rsid w:val="007D5706"/>
    <w:rsid w:val="007D73D0"/>
    <w:rsid w:val="007D7773"/>
    <w:rsid w:val="007D7895"/>
    <w:rsid w:val="007E26BB"/>
    <w:rsid w:val="007E3DB6"/>
    <w:rsid w:val="007E63E0"/>
    <w:rsid w:val="007E682E"/>
    <w:rsid w:val="007E6837"/>
    <w:rsid w:val="007E7FC1"/>
    <w:rsid w:val="007F25CE"/>
    <w:rsid w:val="007F4B72"/>
    <w:rsid w:val="007F5EF7"/>
    <w:rsid w:val="007F7D0B"/>
    <w:rsid w:val="00800BC7"/>
    <w:rsid w:val="00801B98"/>
    <w:rsid w:val="008069D4"/>
    <w:rsid w:val="00812843"/>
    <w:rsid w:val="00813C1B"/>
    <w:rsid w:val="00822482"/>
    <w:rsid w:val="00823DEE"/>
    <w:rsid w:val="00827AA4"/>
    <w:rsid w:val="0083015F"/>
    <w:rsid w:val="008353BC"/>
    <w:rsid w:val="00835623"/>
    <w:rsid w:val="008375BC"/>
    <w:rsid w:val="00837A62"/>
    <w:rsid w:val="00840E37"/>
    <w:rsid w:val="008424C3"/>
    <w:rsid w:val="00842C34"/>
    <w:rsid w:val="008471B5"/>
    <w:rsid w:val="00847872"/>
    <w:rsid w:val="008514AF"/>
    <w:rsid w:val="00856A66"/>
    <w:rsid w:val="008571CD"/>
    <w:rsid w:val="00860666"/>
    <w:rsid w:val="0086369F"/>
    <w:rsid w:val="00863ACA"/>
    <w:rsid w:val="0086473A"/>
    <w:rsid w:val="0087049B"/>
    <w:rsid w:val="008713BD"/>
    <w:rsid w:val="00872BA1"/>
    <w:rsid w:val="008732A7"/>
    <w:rsid w:val="008758B8"/>
    <w:rsid w:val="00885225"/>
    <w:rsid w:val="00887AEA"/>
    <w:rsid w:val="00895824"/>
    <w:rsid w:val="00896023"/>
    <w:rsid w:val="008A0024"/>
    <w:rsid w:val="008A10B8"/>
    <w:rsid w:val="008A7C5F"/>
    <w:rsid w:val="008B0C41"/>
    <w:rsid w:val="008B5C37"/>
    <w:rsid w:val="008B67CB"/>
    <w:rsid w:val="008C0DA8"/>
    <w:rsid w:val="008D292C"/>
    <w:rsid w:val="008D388A"/>
    <w:rsid w:val="008D4936"/>
    <w:rsid w:val="008D5082"/>
    <w:rsid w:val="008D61D9"/>
    <w:rsid w:val="008E61EC"/>
    <w:rsid w:val="008E7902"/>
    <w:rsid w:val="008F1462"/>
    <w:rsid w:val="008F68CC"/>
    <w:rsid w:val="008F6FB5"/>
    <w:rsid w:val="008F7DA1"/>
    <w:rsid w:val="0090448E"/>
    <w:rsid w:val="00904921"/>
    <w:rsid w:val="00904AED"/>
    <w:rsid w:val="009060AE"/>
    <w:rsid w:val="009110A2"/>
    <w:rsid w:val="009128CD"/>
    <w:rsid w:val="00912A0A"/>
    <w:rsid w:val="009132A1"/>
    <w:rsid w:val="0091723A"/>
    <w:rsid w:val="0092022D"/>
    <w:rsid w:val="009247A7"/>
    <w:rsid w:val="00924C03"/>
    <w:rsid w:val="00930F5A"/>
    <w:rsid w:val="00931142"/>
    <w:rsid w:val="00935573"/>
    <w:rsid w:val="00935A07"/>
    <w:rsid w:val="00935BAF"/>
    <w:rsid w:val="00935D22"/>
    <w:rsid w:val="00936A7E"/>
    <w:rsid w:val="009370B8"/>
    <w:rsid w:val="00941EE5"/>
    <w:rsid w:val="0095490F"/>
    <w:rsid w:val="00957512"/>
    <w:rsid w:val="00961936"/>
    <w:rsid w:val="00965237"/>
    <w:rsid w:val="00966561"/>
    <w:rsid w:val="00970E6B"/>
    <w:rsid w:val="00971AB8"/>
    <w:rsid w:val="00972C32"/>
    <w:rsid w:val="00975FD7"/>
    <w:rsid w:val="00977449"/>
    <w:rsid w:val="00980734"/>
    <w:rsid w:val="00987D1C"/>
    <w:rsid w:val="00991301"/>
    <w:rsid w:val="00992391"/>
    <w:rsid w:val="00992630"/>
    <w:rsid w:val="00993CFE"/>
    <w:rsid w:val="009A07CA"/>
    <w:rsid w:val="009A1478"/>
    <w:rsid w:val="009A44DC"/>
    <w:rsid w:val="009A46F9"/>
    <w:rsid w:val="009A534F"/>
    <w:rsid w:val="009B1161"/>
    <w:rsid w:val="009B46EB"/>
    <w:rsid w:val="009B54DD"/>
    <w:rsid w:val="009C204B"/>
    <w:rsid w:val="009C5A8F"/>
    <w:rsid w:val="009C7AA7"/>
    <w:rsid w:val="009D2A25"/>
    <w:rsid w:val="009D4D25"/>
    <w:rsid w:val="009D4FAE"/>
    <w:rsid w:val="009D78F3"/>
    <w:rsid w:val="009E2847"/>
    <w:rsid w:val="009E384B"/>
    <w:rsid w:val="009E5CA1"/>
    <w:rsid w:val="009E717D"/>
    <w:rsid w:val="009F0933"/>
    <w:rsid w:val="009F77AD"/>
    <w:rsid w:val="00A01639"/>
    <w:rsid w:val="00A046D8"/>
    <w:rsid w:val="00A11AA3"/>
    <w:rsid w:val="00A12313"/>
    <w:rsid w:val="00A23118"/>
    <w:rsid w:val="00A271AE"/>
    <w:rsid w:val="00A32CF0"/>
    <w:rsid w:val="00A34614"/>
    <w:rsid w:val="00A35C3B"/>
    <w:rsid w:val="00A4468C"/>
    <w:rsid w:val="00A45C57"/>
    <w:rsid w:val="00A46496"/>
    <w:rsid w:val="00A46658"/>
    <w:rsid w:val="00A5046B"/>
    <w:rsid w:val="00A55BC3"/>
    <w:rsid w:val="00A56A98"/>
    <w:rsid w:val="00A62D5F"/>
    <w:rsid w:val="00A6647E"/>
    <w:rsid w:val="00A66D6C"/>
    <w:rsid w:val="00A715C1"/>
    <w:rsid w:val="00A72D25"/>
    <w:rsid w:val="00A72D3B"/>
    <w:rsid w:val="00A72E9D"/>
    <w:rsid w:val="00A740D4"/>
    <w:rsid w:val="00A74A55"/>
    <w:rsid w:val="00A756D4"/>
    <w:rsid w:val="00A7723A"/>
    <w:rsid w:val="00A77966"/>
    <w:rsid w:val="00A81998"/>
    <w:rsid w:val="00A84161"/>
    <w:rsid w:val="00A85672"/>
    <w:rsid w:val="00A85EDE"/>
    <w:rsid w:val="00A9626F"/>
    <w:rsid w:val="00A97129"/>
    <w:rsid w:val="00AA25F7"/>
    <w:rsid w:val="00AA4867"/>
    <w:rsid w:val="00AA77AF"/>
    <w:rsid w:val="00AB15CE"/>
    <w:rsid w:val="00AB3AFD"/>
    <w:rsid w:val="00AC16A8"/>
    <w:rsid w:val="00AC1EEB"/>
    <w:rsid w:val="00AC71EB"/>
    <w:rsid w:val="00AC73A6"/>
    <w:rsid w:val="00AC7895"/>
    <w:rsid w:val="00AC7B0D"/>
    <w:rsid w:val="00AD05BB"/>
    <w:rsid w:val="00AD114E"/>
    <w:rsid w:val="00AD5A38"/>
    <w:rsid w:val="00AD6743"/>
    <w:rsid w:val="00AD6D6B"/>
    <w:rsid w:val="00AD6F53"/>
    <w:rsid w:val="00AE3634"/>
    <w:rsid w:val="00AE3F12"/>
    <w:rsid w:val="00AE5F07"/>
    <w:rsid w:val="00AF2FEB"/>
    <w:rsid w:val="00AF510F"/>
    <w:rsid w:val="00AF7CD2"/>
    <w:rsid w:val="00B026B7"/>
    <w:rsid w:val="00B039CA"/>
    <w:rsid w:val="00B05F43"/>
    <w:rsid w:val="00B10A29"/>
    <w:rsid w:val="00B13659"/>
    <w:rsid w:val="00B13E30"/>
    <w:rsid w:val="00B1429F"/>
    <w:rsid w:val="00B205EC"/>
    <w:rsid w:val="00B21257"/>
    <w:rsid w:val="00B21BD9"/>
    <w:rsid w:val="00B222C7"/>
    <w:rsid w:val="00B275B0"/>
    <w:rsid w:val="00B33CB3"/>
    <w:rsid w:val="00B34578"/>
    <w:rsid w:val="00B409DD"/>
    <w:rsid w:val="00B42CD8"/>
    <w:rsid w:val="00B50B93"/>
    <w:rsid w:val="00B52DD6"/>
    <w:rsid w:val="00B55646"/>
    <w:rsid w:val="00B56422"/>
    <w:rsid w:val="00B6082C"/>
    <w:rsid w:val="00B65A45"/>
    <w:rsid w:val="00B65F4B"/>
    <w:rsid w:val="00B72C41"/>
    <w:rsid w:val="00B73A88"/>
    <w:rsid w:val="00B8107E"/>
    <w:rsid w:val="00B82A86"/>
    <w:rsid w:val="00B864B2"/>
    <w:rsid w:val="00B90F33"/>
    <w:rsid w:val="00B92C59"/>
    <w:rsid w:val="00B941F5"/>
    <w:rsid w:val="00B97097"/>
    <w:rsid w:val="00BA08C1"/>
    <w:rsid w:val="00BA1D41"/>
    <w:rsid w:val="00BA1F2B"/>
    <w:rsid w:val="00BA51CA"/>
    <w:rsid w:val="00BA6F40"/>
    <w:rsid w:val="00BB0AEE"/>
    <w:rsid w:val="00BB17A9"/>
    <w:rsid w:val="00BB222F"/>
    <w:rsid w:val="00BB4534"/>
    <w:rsid w:val="00BB47C6"/>
    <w:rsid w:val="00BB7C78"/>
    <w:rsid w:val="00BC389A"/>
    <w:rsid w:val="00BD0B03"/>
    <w:rsid w:val="00BD4535"/>
    <w:rsid w:val="00BD47E2"/>
    <w:rsid w:val="00BD68FF"/>
    <w:rsid w:val="00BE0F7C"/>
    <w:rsid w:val="00BE7803"/>
    <w:rsid w:val="00BE79B0"/>
    <w:rsid w:val="00BF1CB7"/>
    <w:rsid w:val="00BF48FB"/>
    <w:rsid w:val="00BF5C48"/>
    <w:rsid w:val="00BF73FB"/>
    <w:rsid w:val="00C03AED"/>
    <w:rsid w:val="00C06F00"/>
    <w:rsid w:val="00C106CA"/>
    <w:rsid w:val="00C10D91"/>
    <w:rsid w:val="00C16CA6"/>
    <w:rsid w:val="00C17D8D"/>
    <w:rsid w:val="00C202A1"/>
    <w:rsid w:val="00C233D1"/>
    <w:rsid w:val="00C26C7D"/>
    <w:rsid w:val="00C304F0"/>
    <w:rsid w:val="00C3422D"/>
    <w:rsid w:val="00C34DDD"/>
    <w:rsid w:val="00C420D7"/>
    <w:rsid w:val="00C46439"/>
    <w:rsid w:val="00C4791C"/>
    <w:rsid w:val="00C47C84"/>
    <w:rsid w:val="00C517AB"/>
    <w:rsid w:val="00C51B13"/>
    <w:rsid w:val="00C52268"/>
    <w:rsid w:val="00C52C1B"/>
    <w:rsid w:val="00C619A7"/>
    <w:rsid w:val="00C619E4"/>
    <w:rsid w:val="00C622A0"/>
    <w:rsid w:val="00C72A77"/>
    <w:rsid w:val="00C74A16"/>
    <w:rsid w:val="00C75802"/>
    <w:rsid w:val="00C80501"/>
    <w:rsid w:val="00C80649"/>
    <w:rsid w:val="00C83479"/>
    <w:rsid w:val="00C8499D"/>
    <w:rsid w:val="00C903F2"/>
    <w:rsid w:val="00C90C64"/>
    <w:rsid w:val="00C913D8"/>
    <w:rsid w:val="00C9703D"/>
    <w:rsid w:val="00C974ED"/>
    <w:rsid w:val="00CA1113"/>
    <w:rsid w:val="00CA6F46"/>
    <w:rsid w:val="00CB7622"/>
    <w:rsid w:val="00CC074D"/>
    <w:rsid w:val="00CC0A1F"/>
    <w:rsid w:val="00CC277A"/>
    <w:rsid w:val="00CC67CD"/>
    <w:rsid w:val="00CD1D03"/>
    <w:rsid w:val="00CD2847"/>
    <w:rsid w:val="00CD3E3C"/>
    <w:rsid w:val="00CD587F"/>
    <w:rsid w:val="00CE6A06"/>
    <w:rsid w:val="00CF06DA"/>
    <w:rsid w:val="00CF0F05"/>
    <w:rsid w:val="00CF12FA"/>
    <w:rsid w:val="00CF2197"/>
    <w:rsid w:val="00CF4864"/>
    <w:rsid w:val="00D01F49"/>
    <w:rsid w:val="00D03530"/>
    <w:rsid w:val="00D07556"/>
    <w:rsid w:val="00D10D97"/>
    <w:rsid w:val="00D1298C"/>
    <w:rsid w:val="00D135F8"/>
    <w:rsid w:val="00D145D5"/>
    <w:rsid w:val="00D164DC"/>
    <w:rsid w:val="00D25231"/>
    <w:rsid w:val="00D25E68"/>
    <w:rsid w:val="00D31CE4"/>
    <w:rsid w:val="00D410FC"/>
    <w:rsid w:val="00D44C79"/>
    <w:rsid w:val="00D45455"/>
    <w:rsid w:val="00D510C2"/>
    <w:rsid w:val="00D522F6"/>
    <w:rsid w:val="00D5468F"/>
    <w:rsid w:val="00D551F8"/>
    <w:rsid w:val="00D701E9"/>
    <w:rsid w:val="00D737DC"/>
    <w:rsid w:val="00D73A9B"/>
    <w:rsid w:val="00D73E22"/>
    <w:rsid w:val="00D75DB1"/>
    <w:rsid w:val="00D76346"/>
    <w:rsid w:val="00D82759"/>
    <w:rsid w:val="00D82DE2"/>
    <w:rsid w:val="00D840B7"/>
    <w:rsid w:val="00D84865"/>
    <w:rsid w:val="00D86395"/>
    <w:rsid w:val="00D908FC"/>
    <w:rsid w:val="00D971CB"/>
    <w:rsid w:val="00DA255A"/>
    <w:rsid w:val="00DA349E"/>
    <w:rsid w:val="00DB0F13"/>
    <w:rsid w:val="00DB1A48"/>
    <w:rsid w:val="00DB209F"/>
    <w:rsid w:val="00DB3186"/>
    <w:rsid w:val="00DB6D33"/>
    <w:rsid w:val="00DB7821"/>
    <w:rsid w:val="00DD0F05"/>
    <w:rsid w:val="00DD2674"/>
    <w:rsid w:val="00DD2EBC"/>
    <w:rsid w:val="00DD739D"/>
    <w:rsid w:val="00DE0129"/>
    <w:rsid w:val="00DF1A77"/>
    <w:rsid w:val="00DF3B06"/>
    <w:rsid w:val="00DF7423"/>
    <w:rsid w:val="00E01EDF"/>
    <w:rsid w:val="00E06992"/>
    <w:rsid w:val="00E11849"/>
    <w:rsid w:val="00E12E20"/>
    <w:rsid w:val="00E13F95"/>
    <w:rsid w:val="00E16F0F"/>
    <w:rsid w:val="00E20B92"/>
    <w:rsid w:val="00E2539A"/>
    <w:rsid w:val="00E25A5E"/>
    <w:rsid w:val="00E25BD1"/>
    <w:rsid w:val="00E30CE1"/>
    <w:rsid w:val="00E4017A"/>
    <w:rsid w:val="00E40570"/>
    <w:rsid w:val="00E4176D"/>
    <w:rsid w:val="00E42142"/>
    <w:rsid w:val="00E42B5B"/>
    <w:rsid w:val="00E452E8"/>
    <w:rsid w:val="00E51190"/>
    <w:rsid w:val="00E5157B"/>
    <w:rsid w:val="00E52B98"/>
    <w:rsid w:val="00E53152"/>
    <w:rsid w:val="00E555B3"/>
    <w:rsid w:val="00E61398"/>
    <w:rsid w:val="00E62A7E"/>
    <w:rsid w:val="00E62AB7"/>
    <w:rsid w:val="00E647DC"/>
    <w:rsid w:val="00E720A8"/>
    <w:rsid w:val="00E74AD5"/>
    <w:rsid w:val="00E74F2F"/>
    <w:rsid w:val="00E828E6"/>
    <w:rsid w:val="00E83D12"/>
    <w:rsid w:val="00E90A24"/>
    <w:rsid w:val="00E915AC"/>
    <w:rsid w:val="00EA08B0"/>
    <w:rsid w:val="00EA0B21"/>
    <w:rsid w:val="00EA579E"/>
    <w:rsid w:val="00EA665A"/>
    <w:rsid w:val="00EA6A67"/>
    <w:rsid w:val="00EA7077"/>
    <w:rsid w:val="00EA7136"/>
    <w:rsid w:val="00EA7655"/>
    <w:rsid w:val="00EA7DFE"/>
    <w:rsid w:val="00EB1F9F"/>
    <w:rsid w:val="00EB5595"/>
    <w:rsid w:val="00EB56AF"/>
    <w:rsid w:val="00EC13FA"/>
    <w:rsid w:val="00EC1617"/>
    <w:rsid w:val="00EC54DD"/>
    <w:rsid w:val="00EC6382"/>
    <w:rsid w:val="00EC6627"/>
    <w:rsid w:val="00EC7DC4"/>
    <w:rsid w:val="00EC7E7A"/>
    <w:rsid w:val="00ED2F3E"/>
    <w:rsid w:val="00ED349C"/>
    <w:rsid w:val="00ED3504"/>
    <w:rsid w:val="00ED39D7"/>
    <w:rsid w:val="00ED4464"/>
    <w:rsid w:val="00ED605C"/>
    <w:rsid w:val="00ED7BC2"/>
    <w:rsid w:val="00EE11A7"/>
    <w:rsid w:val="00EE1904"/>
    <w:rsid w:val="00EE1BC9"/>
    <w:rsid w:val="00EE360E"/>
    <w:rsid w:val="00EE4103"/>
    <w:rsid w:val="00EE4BE3"/>
    <w:rsid w:val="00EF4902"/>
    <w:rsid w:val="00EF5B60"/>
    <w:rsid w:val="00EF72FB"/>
    <w:rsid w:val="00F030AF"/>
    <w:rsid w:val="00F04D38"/>
    <w:rsid w:val="00F14419"/>
    <w:rsid w:val="00F155FD"/>
    <w:rsid w:val="00F20189"/>
    <w:rsid w:val="00F20488"/>
    <w:rsid w:val="00F204F2"/>
    <w:rsid w:val="00F21D93"/>
    <w:rsid w:val="00F252E0"/>
    <w:rsid w:val="00F30CB3"/>
    <w:rsid w:val="00F327D0"/>
    <w:rsid w:val="00F35CD4"/>
    <w:rsid w:val="00F3635A"/>
    <w:rsid w:val="00F44305"/>
    <w:rsid w:val="00F456DC"/>
    <w:rsid w:val="00F5031A"/>
    <w:rsid w:val="00F5704D"/>
    <w:rsid w:val="00F6023A"/>
    <w:rsid w:val="00F62CEE"/>
    <w:rsid w:val="00F642FA"/>
    <w:rsid w:val="00F81C28"/>
    <w:rsid w:val="00F845B7"/>
    <w:rsid w:val="00F85C1E"/>
    <w:rsid w:val="00F863ED"/>
    <w:rsid w:val="00F9272F"/>
    <w:rsid w:val="00F95498"/>
    <w:rsid w:val="00F957C5"/>
    <w:rsid w:val="00F97E55"/>
    <w:rsid w:val="00FA0EFD"/>
    <w:rsid w:val="00FA489A"/>
    <w:rsid w:val="00FB5C46"/>
    <w:rsid w:val="00FC2A77"/>
    <w:rsid w:val="00FC49A8"/>
    <w:rsid w:val="00FC5502"/>
    <w:rsid w:val="00FC66B6"/>
    <w:rsid w:val="00FD4FC7"/>
    <w:rsid w:val="00FE5445"/>
    <w:rsid w:val="00FE7AD1"/>
    <w:rsid w:val="00FF32E3"/>
    <w:rsid w:val="00FF3937"/>
    <w:rsid w:val="00FF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4B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BEDBC-78DA-48BE-BD08-2022255BE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978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2591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lastModifiedBy>Ifak</cp:lastModifiedBy>
  <cp:revision>515</cp:revision>
  <cp:lastPrinted>2011-11-24T17:37:00Z</cp:lastPrinted>
  <dcterms:created xsi:type="dcterms:W3CDTF">2013-09-12T13:52:00Z</dcterms:created>
  <dcterms:modified xsi:type="dcterms:W3CDTF">2014-01-26T16:28:00Z</dcterms:modified>
  <cp:contentStatus/>
</cp:coreProperties>
</file>